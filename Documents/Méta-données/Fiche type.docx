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DDDDDD" w:themeColor="accent1"/>
        </w:rPr>
        <w:id w:val="198450504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noProof/>
          <w:color w:val="auto"/>
          <w:kern w:val="28"/>
          <w:sz w:val="72"/>
          <w:szCs w:val="72"/>
          <w:lang w:val="fr-FR"/>
        </w:rPr>
      </w:sdtEndPr>
      <w:sdtContent>
        <w:bookmarkStart w:id="0" w:name="_GoBack" w:displacedByCustomXml="prev"/>
        <w:p w14:paraId="1C1CFA54" w14:textId="4307B6D1" w:rsidR="00C16767" w:rsidRDefault="00C16767">
          <w:pPr>
            <w:pStyle w:val="Sansinterligne"/>
            <w:spacing w:before="1540" w:after="240"/>
            <w:jc w:val="center"/>
            <w:rPr>
              <w:color w:val="DDDDDD" w:themeColor="accent1"/>
            </w:rPr>
          </w:pPr>
          <w:r>
            <w:rPr>
              <w:noProof/>
              <w:lang w:val="fr-FR" w:eastAsia="fr-FR"/>
            </w:rPr>
            <w:drawing>
              <wp:inline distT="0" distB="0" distL="0" distR="0" wp14:anchorId="3215293F" wp14:editId="70DC2635">
                <wp:extent cx="1635760" cy="322317"/>
                <wp:effectExtent l="0" t="0" r="2540" b="1905"/>
                <wp:docPr id="3" name="Image 3" descr="https://lh5.googleusercontent.com/3dhQv96TmyFmzlcgpHj9D2I1JPNvPa5Dv-d5fjNyQIz2AImxiONVr40Blil0ejje1SBjZTYgeQZvrYFKzaMvmcYP1Gmjl8nVDpVt5WUP6ZLuLGBZpgj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lh5.googleusercontent.com/3dhQv96TmyFmzlcgpHj9D2I1JPNvPa5Dv-d5fjNyQIz2AImxiONVr40Blil0ejje1SBjZTYgeQZvrYFKzaMvmcYP1Gmjl8nVDpVt5WUP6ZLuLGBZpgj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64721" cy="3280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bookmarkEnd w:id="0"/>
        </w:p>
        <w:sdt>
          <w:sdtPr>
            <w:rPr>
              <w:rFonts w:asciiTheme="majorHAnsi" w:eastAsiaTheme="majorEastAsia" w:hAnsiTheme="majorHAnsi" w:cstheme="majorBidi"/>
              <w:caps/>
              <w:color w:val="DDDDDD" w:themeColor="accent1"/>
              <w:sz w:val="72"/>
              <w:szCs w:val="72"/>
            </w:rPr>
            <w:alias w:val="Titre"/>
            <w:tag w:val=""/>
            <w:id w:val="1735040861"/>
            <w:placeholder>
              <w:docPart w:val="E610051CBBB244338FB530AC7C92E4EC"/>
            </w:placeholder>
            <w:showingPlcHdr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EBC38B1" w14:textId="77777777" w:rsidR="00C16767" w:rsidRPr="00C16767" w:rsidRDefault="00C16767">
              <w:pPr>
                <w:pStyle w:val="Sansinterligne"/>
                <w:pBdr>
                  <w:top w:val="single" w:sz="6" w:space="6" w:color="DDDDDD" w:themeColor="accent1"/>
                  <w:bottom w:val="single" w:sz="6" w:space="6" w:color="DDDDD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DDDDDD" w:themeColor="accent1"/>
                  <w:sz w:val="80"/>
                  <w:szCs w:val="80"/>
                  <w:lang w:val="fr-FR"/>
                </w:rPr>
              </w:pPr>
              <w:r w:rsidRPr="00C16767">
                <w:rPr>
                  <w:rFonts w:asciiTheme="majorHAnsi" w:eastAsiaTheme="majorEastAsia" w:hAnsiTheme="majorHAnsi" w:cstheme="majorBidi"/>
                  <w:caps/>
                  <w:sz w:val="80"/>
                  <w:szCs w:val="80"/>
                  <w:lang w:val="fr-FR"/>
                </w:rPr>
                <w:t>[Titre du document]</w:t>
              </w:r>
            </w:p>
          </w:sdtContent>
        </w:sdt>
        <w:sdt>
          <w:sdtPr>
            <w:rPr>
              <w:color w:val="DDDDDD" w:themeColor="accent1"/>
              <w:sz w:val="28"/>
              <w:szCs w:val="28"/>
            </w:rPr>
            <w:alias w:val="Sous-titre"/>
            <w:tag w:val=""/>
            <w:id w:val="328029620"/>
            <w:placeholder>
              <w:docPart w:val="228D6D5C81414C4A8A00BC57FDA53746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35D79F6A" w14:textId="77777777" w:rsidR="00C16767" w:rsidRPr="00C16767" w:rsidRDefault="00C16767">
              <w:pPr>
                <w:pStyle w:val="Sansinterligne"/>
                <w:jc w:val="center"/>
                <w:rPr>
                  <w:color w:val="DDDDDD" w:themeColor="accent1"/>
                  <w:sz w:val="28"/>
                  <w:szCs w:val="28"/>
                  <w:lang w:val="fr-FR"/>
                </w:rPr>
              </w:pPr>
              <w:r w:rsidRPr="00C16767">
                <w:rPr>
                  <w:sz w:val="28"/>
                  <w:szCs w:val="28"/>
                  <w:lang w:val="fr-FR"/>
                </w:rPr>
                <w:t>[Sous-titre du document]</w:t>
              </w:r>
            </w:p>
          </w:sdtContent>
        </w:sdt>
        <w:p w14:paraId="2C0B796E" w14:textId="7BCE0297" w:rsidR="00C16767" w:rsidRPr="00C252EE" w:rsidRDefault="00C16767">
          <w:pPr>
            <w:pStyle w:val="Sansinterligne"/>
            <w:spacing w:before="480"/>
            <w:jc w:val="center"/>
            <w:rPr>
              <w:color w:val="DDDDDD" w:themeColor="accent1"/>
              <w:lang w:val="fr-FR"/>
            </w:rPr>
          </w:pPr>
          <w:r>
            <w:rPr>
              <w:noProof/>
              <w:color w:val="DDDDDD" w:themeColor="accent1"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BB28052" wp14:editId="19F19F3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Zone de text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DDDDDD" w:themeColor="accent1"/>
                                    <w:sz w:val="28"/>
                                    <w:szCs w:val="28"/>
                                  </w:rPr>
                                  <w:alias w:val="Date "/>
                                  <w:tag w:val=""/>
                                  <w:id w:val="368735930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3-09-11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0AFF4FE" w14:textId="1E3C0E5F" w:rsidR="00C16767" w:rsidRPr="00C16767" w:rsidRDefault="00C16767">
                                    <w:pPr>
                                      <w:pStyle w:val="Sansinterligne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DDDDDD" w:themeColor="accent1"/>
                                        <w:sz w:val="28"/>
                                        <w:szCs w:val="28"/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DDDDDD" w:themeColor="accent1"/>
                                        <w:sz w:val="28"/>
                                        <w:szCs w:val="28"/>
                                        <w:lang w:val="fr-FR"/>
                                      </w:rPr>
                                      <w:t>11 septembre 2013</w:t>
                                    </w:r>
                                  </w:p>
                                </w:sdtContent>
                              </w:sdt>
                              <w:p w14:paraId="29569C33" w14:textId="46D32EFB" w:rsidR="00C16767" w:rsidRPr="00C16767" w:rsidRDefault="000A2870">
                                <w:pPr>
                                  <w:pStyle w:val="Sansinterligne"/>
                                  <w:jc w:val="center"/>
                                  <w:rPr>
                                    <w:color w:val="DDDDDD" w:themeColor="accent1"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DDDDDD" w:themeColor="accent1"/>
                                    </w:rPr>
                                    <w:alias w:val="Société"/>
                                    <w:tag w:val=""/>
                                    <w:id w:val="47249003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252EE">
                                      <w:rPr>
                                        <w:caps/>
                                        <w:color w:val="DDDDDD" w:themeColor="accent1"/>
                                      </w:rPr>
                                      <w:t>EPS’ENTERPRISE</w:t>
                                    </w:r>
                                  </w:sdtContent>
                                </w:sdt>
                              </w:p>
                              <w:p w14:paraId="7AB327F7" w14:textId="4058B0CF" w:rsidR="00C16767" w:rsidRDefault="000A2870">
                                <w:pPr>
                                  <w:pStyle w:val="Sansinterligne"/>
                                  <w:jc w:val="center"/>
                                  <w:rPr>
                                    <w:color w:val="DDDDD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DDDDDD" w:themeColor="accent1"/>
                                    </w:rPr>
                                    <w:alias w:val="Adresse"/>
                                    <w:tag w:val=""/>
                                    <w:id w:val="167535020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252EE">
                                      <w:rPr>
                                        <w:color w:val="DDDDDD" w:themeColor="accent1"/>
                                      </w:rPr>
                                      <w:t>23 rue du depot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BB28052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R2ZDVegIAAFs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DDDDDD" w:themeColor="accent1"/>
                              <w:sz w:val="28"/>
                              <w:szCs w:val="28"/>
                            </w:rPr>
                            <w:alias w:val="Date "/>
                            <w:tag w:val=""/>
                            <w:id w:val="368735930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3-09-11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0AFF4FE" w14:textId="1E3C0E5F" w:rsidR="00C16767" w:rsidRPr="00C16767" w:rsidRDefault="00C16767">
                              <w:pPr>
                                <w:pStyle w:val="Sansinterligne"/>
                                <w:spacing w:after="40"/>
                                <w:jc w:val="center"/>
                                <w:rPr>
                                  <w:caps/>
                                  <w:color w:val="DDDDDD" w:themeColor="accent1"/>
                                  <w:sz w:val="28"/>
                                  <w:szCs w:val="28"/>
                                  <w:lang w:val="fr-FR"/>
                                </w:rPr>
                              </w:pPr>
                              <w:r>
                                <w:rPr>
                                  <w:caps/>
                                  <w:color w:val="DDDDDD" w:themeColor="accent1"/>
                                  <w:sz w:val="28"/>
                                  <w:szCs w:val="28"/>
                                  <w:lang w:val="fr-FR"/>
                                </w:rPr>
                                <w:t>11 septembre 2013</w:t>
                              </w:r>
                            </w:p>
                          </w:sdtContent>
                        </w:sdt>
                        <w:p w14:paraId="29569C33" w14:textId="46D32EFB" w:rsidR="00C16767" w:rsidRPr="00C16767" w:rsidRDefault="000A2870">
                          <w:pPr>
                            <w:pStyle w:val="Sansinterligne"/>
                            <w:jc w:val="center"/>
                            <w:rPr>
                              <w:color w:val="DDDDDD" w:themeColor="accent1"/>
                              <w:lang w:val="fr-FR"/>
                            </w:rPr>
                          </w:pPr>
                          <w:sdt>
                            <w:sdtPr>
                              <w:rPr>
                                <w:caps/>
                                <w:color w:val="DDDDDD" w:themeColor="accent1"/>
                              </w:rPr>
                              <w:alias w:val="Société"/>
                              <w:tag w:val=""/>
                              <w:id w:val="47249003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252EE">
                                <w:rPr>
                                  <w:caps/>
                                  <w:color w:val="DDDDDD" w:themeColor="accent1"/>
                                </w:rPr>
                                <w:t>EPS’ENTERPRISE</w:t>
                              </w:r>
                            </w:sdtContent>
                          </w:sdt>
                        </w:p>
                        <w:p w14:paraId="7AB327F7" w14:textId="4058B0CF" w:rsidR="00C16767" w:rsidRDefault="000A2870">
                          <w:pPr>
                            <w:pStyle w:val="Sansinterligne"/>
                            <w:jc w:val="center"/>
                            <w:rPr>
                              <w:color w:val="DDDDDD" w:themeColor="accent1"/>
                            </w:rPr>
                          </w:pPr>
                          <w:sdt>
                            <w:sdtPr>
                              <w:rPr>
                                <w:color w:val="DDDDDD" w:themeColor="accent1"/>
                              </w:rPr>
                              <w:alias w:val="Adresse"/>
                              <w:tag w:val=""/>
                              <w:id w:val="167535020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C252EE">
                                <w:rPr>
                                  <w:color w:val="DDDDDD" w:themeColor="accent1"/>
                                </w:rPr>
                                <w:t>23 rue du depot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172C3894" w14:textId="46EB3E5A" w:rsidR="00C77160" w:rsidRPr="00624CDD" w:rsidRDefault="000A2870" w:rsidP="00C77160">
          <w:pPr>
            <w:rPr>
              <w:rFonts w:asciiTheme="majorHAnsi" w:eastAsiaTheme="majorEastAsia" w:hAnsiTheme="majorHAnsi" w:cstheme="majorBidi"/>
              <w:noProof/>
              <w:kern w:val="28"/>
              <w:sz w:val="72"/>
              <w:szCs w:val="72"/>
              <w:lang w:val="fr-FR"/>
            </w:rPr>
          </w:pPr>
        </w:p>
      </w:sdtContent>
    </w:sdt>
    <w:sectPr w:rsidR="00C77160" w:rsidRPr="00624CDD" w:rsidSect="00C16767"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2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D7BC76" w14:textId="77777777" w:rsidR="004F120C" w:rsidRDefault="004F120C" w:rsidP="00C77160">
      <w:pPr>
        <w:spacing w:after="0" w:line="240" w:lineRule="auto"/>
      </w:pPr>
      <w:r>
        <w:separator/>
      </w:r>
    </w:p>
  </w:endnote>
  <w:endnote w:type="continuationSeparator" w:id="0">
    <w:p w14:paraId="47E6065D" w14:textId="77777777" w:rsidR="004F120C" w:rsidRDefault="004F120C" w:rsidP="00C77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AEAD0D" w14:textId="77777777" w:rsidR="00C77160" w:rsidRPr="00C77160" w:rsidRDefault="007E18B7">
    <w:pPr>
      <w:pStyle w:val="Pieddepage"/>
      <w:rPr>
        <w:lang w:val="fr-FR"/>
      </w:rPr>
    </w:pPr>
    <w:r>
      <w:t xml:space="preserve">EPS’ENTERPRISE </w:t>
    </w:r>
    <w:r w:rsidR="00C77160">
      <w:ptab w:relativeTo="margin" w:alignment="center" w:leader="none"/>
    </w:r>
    <w:r w:rsidR="00C77160">
      <w:ptab w:relativeTo="margin" w:alignment="right" w:leader="none"/>
    </w:r>
    <w:r w:rsidR="00C77160">
      <w:rPr>
        <w:lang w:val="fr-FR"/>
      </w:rPr>
      <w:t>11/09/2013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797392" w14:textId="77777777" w:rsidR="004F120C" w:rsidRDefault="004F120C" w:rsidP="00C77160">
      <w:pPr>
        <w:spacing w:after="0" w:line="240" w:lineRule="auto"/>
      </w:pPr>
      <w:r>
        <w:separator/>
      </w:r>
    </w:p>
  </w:footnote>
  <w:footnote w:type="continuationSeparator" w:id="0">
    <w:p w14:paraId="4BF05DD7" w14:textId="77777777" w:rsidR="004F120C" w:rsidRDefault="004F120C" w:rsidP="00C771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9A6"/>
    <w:rsid w:val="000809A6"/>
    <w:rsid w:val="000A2870"/>
    <w:rsid w:val="00272BE6"/>
    <w:rsid w:val="004F120C"/>
    <w:rsid w:val="00624CDD"/>
    <w:rsid w:val="007A21D7"/>
    <w:rsid w:val="007E18B7"/>
    <w:rsid w:val="00873EB8"/>
    <w:rsid w:val="00AB1724"/>
    <w:rsid w:val="00C16767"/>
    <w:rsid w:val="00C252EE"/>
    <w:rsid w:val="00C77160"/>
    <w:rsid w:val="00D90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A2263"/>
  <w15:chartTrackingRefBased/>
  <w15:docId w15:val="{725CA4DB-DFF4-4F0D-9CE7-45714D1B7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DDDDDD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DDDDDD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DDDDDD" w:themeColor="accent1"/>
      </w:pBdr>
      <w:spacing w:before="100" w:beforeAutospacing="1"/>
      <w:ind w:left="1224" w:right="1224"/>
    </w:pPr>
    <w:rPr>
      <w:color w:val="DDDDDD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DDDDDD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666666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19191" w:themeColor="followedHyperlink"/>
      <w:u w:val="single"/>
    </w:rPr>
  </w:style>
  <w:style w:type="paragraph" w:styleId="Sansinterligne">
    <w:name w:val="No Spacing"/>
    <w:link w:val="SansinterligneCar"/>
    <w:uiPriority w:val="1"/>
    <w:qFormat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72BE6"/>
    <w:pPr>
      <w:numPr>
        <w:ilvl w:val="1"/>
      </w:numPr>
      <w:jc w:val="center"/>
    </w:pPr>
    <w:rPr>
      <w:sz w:val="28"/>
      <w:szCs w:val="28"/>
      <w:lang w:val="fr-FR"/>
    </w:rPr>
  </w:style>
  <w:style w:type="character" w:customStyle="1" w:styleId="Sous-titreCar">
    <w:name w:val="Sous-titre Car"/>
    <w:basedOn w:val="Policepardfaut"/>
    <w:link w:val="Sous-titre"/>
    <w:uiPriority w:val="11"/>
    <w:rsid w:val="00272BE6"/>
    <w:rPr>
      <w:sz w:val="28"/>
      <w:szCs w:val="28"/>
      <w:lang w:val="fr-FR"/>
    </w:rPr>
  </w:style>
  <w:style w:type="character" w:styleId="Emphasepl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pl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uiPriority w:val="10"/>
    <w:qFormat/>
    <w:rsid w:val="00272BE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noProof/>
      <w:kern w:val="28"/>
      <w:sz w:val="72"/>
      <w:szCs w:val="72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272BE6"/>
    <w:rPr>
      <w:rFonts w:asciiTheme="majorHAnsi" w:eastAsiaTheme="majorEastAsia" w:hAnsiTheme="majorHAnsi" w:cstheme="majorBidi"/>
      <w:noProof/>
      <w:kern w:val="28"/>
      <w:sz w:val="72"/>
      <w:szCs w:val="72"/>
      <w:lang w:val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771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77160"/>
  </w:style>
  <w:style w:type="paragraph" w:styleId="Pieddepage">
    <w:name w:val="footer"/>
    <w:basedOn w:val="Normal"/>
    <w:link w:val="PieddepageCar"/>
    <w:uiPriority w:val="99"/>
    <w:unhideWhenUsed/>
    <w:rsid w:val="00C771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771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\AppData\Roaming\Microsoft\Templates\Conception%20I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610051CBBB244338FB530AC7C92E4E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B0D98B4-A9A8-4271-B69B-84E2C9BA47C1}"/>
      </w:docPartPr>
      <w:docPartBody>
        <w:p w:rsidR="00A55DC1" w:rsidRDefault="00A12848" w:rsidP="00A12848">
          <w:pPr>
            <w:pStyle w:val="E610051CBBB244338FB530AC7C92E4EC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[Titre du document]</w:t>
          </w:r>
        </w:p>
      </w:docPartBody>
    </w:docPart>
    <w:docPart>
      <w:docPartPr>
        <w:name w:val="228D6D5C81414C4A8A00BC57FDA5374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ADD57C-C25B-494C-A33D-F7A851BE2A53}"/>
      </w:docPartPr>
      <w:docPartBody>
        <w:p w:rsidR="00A55DC1" w:rsidRDefault="00A12848" w:rsidP="00A12848">
          <w:pPr>
            <w:pStyle w:val="228D6D5C81414C4A8A00BC57FDA53746"/>
          </w:pPr>
          <w:r>
            <w:rPr>
              <w:color w:val="5B9BD5" w:themeColor="accent1"/>
              <w:sz w:val="28"/>
              <w:szCs w:val="28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848"/>
    <w:rsid w:val="00A12848"/>
    <w:rsid w:val="00A5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610051CBBB244338FB530AC7C92E4EC">
    <w:name w:val="E610051CBBB244338FB530AC7C92E4EC"/>
    <w:rsid w:val="00A12848"/>
  </w:style>
  <w:style w:type="paragraph" w:customStyle="1" w:styleId="228D6D5C81414C4A8A00BC57FDA53746">
    <w:name w:val="228D6D5C81414C4A8A00BC57FDA53746"/>
    <w:rsid w:val="00A128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Ion">
  <a:themeElements>
    <a:clrScheme name="Nuances de gri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2013-09-11T00:00:00</PublishDate>
  <Abstract/>
  <CompanyAddress>23 rue du depot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A74783-071A-4986-8041-26D40A213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128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EPS’ENTERPRISE</Company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 Guilbert</dc:creator>
  <cp:keywords/>
  <cp:lastModifiedBy>Paul Guilbert</cp:lastModifiedBy>
  <cp:revision>8</cp:revision>
  <dcterms:created xsi:type="dcterms:W3CDTF">2013-09-11T12:40:00Z</dcterms:created>
  <dcterms:modified xsi:type="dcterms:W3CDTF">2013-10-02T10:05:00Z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